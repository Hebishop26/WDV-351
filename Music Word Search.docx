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624"/>
        <w:gridCol w:w="415"/>
        <w:gridCol w:w="21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31"/>
      </w:tblGrid>
      <w:tr w:rsidR="00310485" w14:paraId="4FA79AE7" w14:textId="77777777" w:rsidTr="009F6FDF">
        <w:trPr>
          <w:trHeight w:val="1152"/>
          <w:jc w:val="center"/>
        </w:trPr>
        <w:tc>
          <w:tcPr>
            <w:tcW w:w="887" w:type="pct"/>
            <w:gridSpan w:val="3"/>
            <w:vAlign w:val="center"/>
          </w:tcPr>
          <w:p w14:paraId="5C014D0E" w14:textId="77777777" w:rsidR="00310485" w:rsidRDefault="009F6FDF" w:rsidP="000B2334">
            <w:r>
              <w:rPr>
                <w:noProof/>
              </w:rPr>
              <w:drawing>
                <wp:inline distT="0" distB="0" distL="0" distR="0" wp14:anchorId="54C249A9" wp14:editId="3C90C3EB">
                  <wp:extent cx="914400" cy="914400"/>
                  <wp:effectExtent l="0" t="0" r="0" b="0"/>
                  <wp:docPr id="1915007636" name="Graphic 1" descr="Treble cle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phic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3" w:type="pct"/>
            <w:gridSpan w:val="13"/>
            <w:vAlign w:val="center"/>
          </w:tcPr>
          <w:p w14:paraId="38F5FAE9" w14:textId="77777777" w:rsidR="00310485" w:rsidRPr="00A24362" w:rsidRDefault="00000000" w:rsidP="00081711">
            <w:pPr>
              <w:pStyle w:val="Title"/>
            </w:pPr>
            <w:sdt>
              <w:sdtPr>
                <w:id w:val="1520585636"/>
                <w:placeholder>
                  <w:docPart w:val="C2D715AA4E114D1195DC43B1E7B59DAC"/>
                </w:placeholder>
                <w:temporary/>
                <w:showingPlcHdr/>
                <w15:appearance w15:val="hidden"/>
              </w:sdtPr>
              <w:sdtContent>
                <w:r w:rsidR="00081711" w:rsidRPr="00081711">
                  <w:t>Can you find all the words hidden in this puzzle?</w:t>
                </w:r>
              </w:sdtContent>
            </w:sdt>
            <w:r w:rsidR="00081711">
              <w:t xml:space="preserve"> </w:t>
            </w:r>
          </w:p>
        </w:tc>
      </w:tr>
      <w:tr w:rsidR="009F6FDF" w:rsidRPr="00444C36" w14:paraId="25940210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7D16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A7C8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87FC" w14:textId="77777777" w:rsidR="009F6FDF" w:rsidRPr="000B2334" w:rsidRDefault="009F6FDF" w:rsidP="009F6FDF">
            <w:pPr>
              <w:pStyle w:val="LetterGrid"/>
            </w:pPr>
            <w:r w:rsidRPr="00A00603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3B0B4" w14:textId="77777777" w:rsidR="009F6FDF" w:rsidRPr="000B2334" w:rsidRDefault="009F6FDF" w:rsidP="009F6FDF">
            <w:pPr>
              <w:pStyle w:val="LetterGrid"/>
            </w:pPr>
            <w:r w:rsidRPr="00A00603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C16F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8335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77D2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9EF6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1DE1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2AC4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55580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E0775" w14:textId="77777777" w:rsidR="009F6FDF" w:rsidRPr="000B2334" w:rsidRDefault="009F6FDF" w:rsidP="009F6FDF">
            <w:pPr>
              <w:pStyle w:val="LetterGrid"/>
            </w:pPr>
            <w:r w:rsidRPr="00A00603">
              <w:t>W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0C4A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1453C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B3CF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</w:tr>
      <w:tr w:rsidR="009F6FDF" w:rsidRPr="00444C36" w14:paraId="33BDF33A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FEEF0" w14:textId="77777777" w:rsidR="009F6FDF" w:rsidRPr="000B2334" w:rsidRDefault="009F6FDF" w:rsidP="009F6FDF">
            <w:pPr>
              <w:pStyle w:val="LetterGrid"/>
            </w:pPr>
            <w:r w:rsidRPr="00A00603">
              <w:t>Z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3FD5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B5A2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C704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C303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3846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A022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15DD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8D23" w14:textId="77777777" w:rsidR="009F6FDF" w:rsidRPr="000B2334" w:rsidRDefault="009F6FDF" w:rsidP="009F6FDF">
            <w:pPr>
              <w:pStyle w:val="LetterGrid"/>
            </w:pPr>
            <w:r w:rsidRPr="00A00603">
              <w:t>Z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46FD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387E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18C8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96CA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966AD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4C387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</w:tr>
      <w:tr w:rsidR="009F6FDF" w:rsidRPr="00444C36" w14:paraId="08ABEF45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C21A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249B" w14:textId="77777777" w:rsidR="009F6FDF" w:rsidRPr="000B2334" w:rsidRDefault="009F6FDF" w:rsidP="009F6FDF">
            <w:pPr>
              <w:pStyle w:val="LetterGrid"/>
            </w:pPr>
            <w:r w:rsidRPr="00A00603">
              <w:t>Y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1AE2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425D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EA24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2066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8C12D" w14:textId="77777777" w:rsidR="009F6FDF" w:rsidRPr="000B2334" w:rsidRDefault="009F6FDF" w:rsidP="009F6FDF">
            <w:pPr>
              <w:pStyle w:val="LetterGrid"/>
            </w:pPr>
            <w:r w:rsidRPr="00A00603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7FD6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2030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C8DF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0162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D56F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CC15" w14:textId="77777777" w:rsidR="009F6FDF" w:rsidRPr="000B2334" w:rsidRDefault="009F6FDF" w:rsidP="009F6FDF">
            <w:pPr>
              <w:pStyle w:val="LetterGrid"/>
            </w:pPr>
            <w:r w:rsidRPr="00A00603">
              <w:t>W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036A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E5C7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</w:tr>
      <w:tr w:rsidR="009F6FDF" w:rsidRPr="00444C36" w14:paraId="7F90DFB5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D3BA" w14:textId="77777777" w:rsidR="009F6FDF" w:rsidRPr="000B2334" w:rsidRDefault="009F6FDF" w:rsidP="009F6FDF">
            <w:pPr>
              <w:pStyle w:val="LetterGrid"/>
            </w:pPr>
            <w:r w:rsidRPr="00A00603">
              <w:t>Y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5601B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EE56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1CE8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A494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B9BA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E712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507D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5B908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37DB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9F20" w14:textId="77777777" w:rsidR="009F6FDF" w:rsidRPr="000B2334" w:rsidRDefault="009F6FDF" w:rsidP="009F6FDF">
            <w:pPr>
              <w:pStyle w:val="LetterGrid"/>
            </w:pPr>
            <w:r w:rsidRPr="00A00603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9546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61A4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A7CC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0112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</w:tr>
      <w:tr w:rsidR="009F6FDF" w:rsidRPr="00444C36" w14:paraId="72C80A22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097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C0B36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0849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A121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22D7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6041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88C3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70F0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87B2" w14:textId="77777777" w:rsidR="009F6FDF" w:rsidRPr="000B2334" w:rsidRDefault="009F6FDF" w:rsidP="009F6FDF">
            <w:pPr>
              <w:pStyle w:val="LetterGrid"/>
            </w:pPr>
            <w:r w:rsidRPr="00A00603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8FB4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D6A4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1AC9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5642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CF29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1FAC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</w:tr>
      <w:tr w:rsidR="009F6FDF" w:rsidRPr="00444C36" w14:paraId="4E02F92A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9B5E8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47359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1718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AD8F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4FD7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E5E9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10C3" w14:textId="77777777" w:rsidR="009F6FDF" w:rsidRPr="000B2334" w:rsidRDefault="009F6FDF" w:rsidP="009F6FDF">
            <w:pPr>
              <w:pStyle w:val="LetterGrid"/>
            </w:pPr>
            <w:r w:rsidRPr="00A00603">
              <w:t>Y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B8A5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6770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F0D4" w14:textId="77777777" w:rsidR="009F6FDF" w:rsidRPr="000B2334" w:rsidRDefault="009F6FDF" w:rsidP="009F6FDF">
            <w:pPr>
              <w:pStyle w:val="LetterGrid"/>
            </w:pPr>
            <w:r w:rsidRPr="00A00603">
              <w:t>J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D740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6ABE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F993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74A9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65B0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</w:tr>
      <w:tr w:rsidR="009F6FDF" w:rsidRPr="00444C36" w14:paraId="21EB973D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8D22" w14:textId="77777777" w:rsidR="009F6FDF" w:rsidRPr="000B2334" w:rsidRDefault="009F6FDF" w:rsidP="009F6FDF">
            <w:pPr>
              <w:pStyle w:val="LetterGrid"/>
            </w:pPr>
            <w:r w:rsidRPr="00A00603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3920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706A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9302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159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A336" w14:textId="77777777" w:rsidR="009F6FDF" w:rsidRPr="000B2334" w:rsidRDefault="009F6FDF" w:rsidP="009F6FDF">
            <w:pPr>
              <w:pStyle w:val="LetterGrid"/>
            </w:pPr>
            <w:r w:rsidRPr="00A00603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F3DC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CF6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527D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7F9D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B40D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470A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B2F43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F501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1521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</w:tr>
      <w:tr w:rsidR="009F6FDF" w:rsidRPr="00444C36" w14:paraId="416A0F19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C990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8150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B866" w14:textId="77777777" w:rsidR="009F6FDF" w:rsidRPr="000B2334" w:rsidRDefault="009F6FDF" w:rsidP="009F6FDF">
            <w:pPr>
              <w:pStyle w:val="LetterGrid"/>
            </w:pPr>
            <w:r w:rsidRPr="00A00603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EEE8" w14:textId="77777777" w:rsidR="009F6FDF" w:rsidRPr="000B2334" w:rsidRDefault="009F6FDF" w:rsidP="009F6FDF">
            <w:pPr>
              <w:pStyle w:val="LetterGrid"/>
            </w:pPr>
            <w:r w:rsidRPr="00A00603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098F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6D2C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E9A2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AB9E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5FB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7FE6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597F" w14:textId="77777777" w:rsidR="009F6FDF" w:rsidRPr="000B2334" w:rsidRDefault="009F6FDF" w:rsidP="009F6FDF">
            <w:pPr>
              <w:pStyle w:val="LetterGrid"/>
            </w:pPr>
            <w:r w:rsidRPr="00A00603">
              <w:t>Q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26CB" w14:textId="77777777" w:rsidR="009F6FDF" w:rsidRPr="000B2334" w:rsidRDefault="009F6FDF" w:rsidP="009F6FDF">
            <w:pPr>
              <w:pStyle w:val="LetterGrid"/>
            </w:pPr>
            <w:r w:rsidRPr="00A00603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026D" w14:textId="77777777" w:rsidR="009F6FDF" w:rsidRPr="000B2334" w:rsidRDefault="009F6FDF" w:rsidP="009F6FDF">
            <w:pPr>
              <w:pStyle w:val="LetterGrid"/>
            </w:pPr>
            <w:r w:rsidRPr="00A00603">
              <w:t>W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F0C8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F2B0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</w:tr>
      <w:tr w:rsidR="009F6FDF" w:rsidRPr="00444C36" w14:paraId="2757EF45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FEA9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654C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1EE86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6353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160F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0C0D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16F4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6C60" w14:textId="77777777" w:rsidR="009F6FDF" w:rsidRPr="000B2334" w:rsidRDefault="009F6FDF" w:rsidP="009F6FDF">
            <w:pPr>
              <w:pStyle w:val="LetterGrid"/>
            </w:pPr>
            <w:r w:rsidRPr="00A00603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81A2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E6C4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AA88C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0D74E" w14:textId="77777777" w:rsidR="009F6FDF" w:rsidRPr="000B2334" w:rsidRDefault="009F6FDF" w:rsidP="009F6FDF">
            <w:pPr>
              <w:pStyle w:val="LetterGrid"/>
            </w:pPr>
            <w:r w:rsidRPr="00A00603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9A03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344A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FD480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</w:tr>
      <w:tr w:rsidR="009F6FDF" w:rsidRPr="00444C36" w14:paraId="23E50EF3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E974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2FA9C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E2B4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D76C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5621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E842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15A0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7950" w14:textId="77777777" w:rsidR="009F6FDF" w:rsidRPr="000B2334" w:rsidRDefault="009F6FDF" w:rsidP="009F6FDF">
            <w:pPr>
              <w:pStyle w:val="LetterGrid"/>
            </w:pPr>
            <w:r w:rsidRPr="00A00603">
              <w:t>M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B1E6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BB77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A842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D89F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3422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FD88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0394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</w:tr>
      <w:tr w:rsidR="009F6FDF" w:rsidRPr="00444C36" w14:paraId="5473A388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4404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D08BA" w14:textId="77777777" w:rsidR="009F6FDF" w:rsidRPr="000B2334" w:rsidRDefault="009F6FDF" w:rsidP="009F6FDF">
            <w:pPr>
              <w:pStyle w:val="LetterGrid"/>
            </w:pPr>
            <w:r w:rsidRPr="00A00603">
              <w:t>J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6EB0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025F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C556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5162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3C79C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8F8D" w14:textId="77777777" w:rsidR="009F6FDF" w:rsidRPr="000B2334" w:rsidRDefault="009F6FDF" w:rsidP="009F6FDF">
            <w:pPr>
              <w:pStyle w:val="LetterGrid"/>
            </w:pPr>
            <w:r w:rsidRPr="00A00603">
              <w:t>G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F301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64F4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9439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0F4B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A01D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59B8" w14:textId="77777777" w:rsidR="009F6FDF" w:rsidRPr="000B2334" w:rsidRDefault="009F6FDF" w:rsidP="009F6FDF">
            <w:pPr>
              <w:pStyle w:val="LetterGrid"/>
            </w:pPr>
            <w:r w:rsidRPr="00A00603">
              <w:t>P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BB1DF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</w:tr>
      <w:tr w:rsidR="009F6FDF" w:rsidRPr="00444C36" w14:paraId="4A2E5E52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58B58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A13C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54C9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682A1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2BA3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CDB30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AB84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89B8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C79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D117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1EC0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B527D" w14:textId="77777777" w:rsidR="009F6FDF" w:rsidRPr="000B2334" w:rsidRDefault="009F6FDF" w:rsidP="009F6FDF">
            <w:pPr>
              <w:pStyle w:val="LetterGrid"/>
            </w:pPr>
            <w:r w:rsidRPr="00A00603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85BBA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3D200" w14:textId="77777777" w:rsidR="009F6FDF" w:rsidRPr="000B2334" w:rsidRDefault="009F6FDF" w:rsidP="009F6FDF">
            <w:pPr>
              <w:pStyle w:val="LetterGrid"/>
            </w:pPr>
            <w:r w:rsidRPr="00A00603">
              <w:t>D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2544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</w:tr>
      <w:tr w:rsidR="009F6FDF" w:rsidRPr="00444C36" w14:paraId="4110AF54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479A" w14:textId="77777777" w:rsidR="009F6FDF" w:rsidRPr="000B2334" w:rsidRDefault="009F6FDF" w:rsidP="009F6FDF">
            <w:pPr>
              <w:pStyle w:val="LetterGrid"/>
            </w:pPr>
            <w:r w:rsidRPr="00A00603">
              <w:t>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AA7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0E4F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DE25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4E538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5C87" w14:textId="77777777" w:rsidR="009F6FDF" w:rsidRPr="000B2334" w:rsidRDefault="009F6FDF" w:rsidP="009F6FDF">
            <w:pPr>
              <w:pStyle w:val="LetterGrid"/>
            </w:pPr>
            <w:r w:rsidRPr="00A00603">
              <w:t>V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6FF2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8D00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1D07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8230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53D1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2D61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9B68" w14:textId="77777777" w:rsidR="009F6FDF" w:rsidRPr="000B2334" w:rsidRDefault="009F6FDF" w:rsidP="009F6FDF">
            <w:pPr>
              <w:pStyle w:val="LetterGrid"/>
            </w:pPr>
            <w:r w:rsidRPr="00A00603">
              <w:t>F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5D553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5A467" w14:textId="77777777" w:rsidR="009F6FDF" w:rsidRPr="000B2334" w:rsidRDefault="009F6FDF" w:rsidP="009F6FDF">
            <w:pPr>
              <w:pStyle w:val="LetterGrid"/>
            </w:pPr>
            <w:r w:rsidRPr="00A00603">
              <w:t>B</w:t>
            </w:r>
          </w:p>
        </w:tc>
      </w:tr>
      <w:tr w:rsidR="009F6FDF" w:rsidRPr="00444C36" w14:paraId="285AE3B9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EDED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70B8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1198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CA63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0D75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82503" w14:textId="77777777" w:rsidR="009F6FDF" w:rsidRPr="000B2334" w:rsidRDefault="009F6FDF" w:rsidP="009F6FDF">
            <w:pPr>
              <w:pStyle w:val="LetterGrid"/>
            </w:pPr>
            <w:r w:rsidRPr="00A00603">
              <w:t>I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9FF5" w14:textId="77777777" w:rsidR="009F6FDF" w:rsidRPr="000B2334" w:rsidRDefault="009F6FDF" w:rsidP="009F6FDF">
            <w:pPr>
              <w:pStyle w:val="LetterGrid"/>
            </w:pPr>
            <w:r w:rsidRPr="00A00603">
              <w:t>B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58DD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EE7A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9024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9C67" w14:textId="77777777" w:rsidR="009F6FDF" w:rsidRPr="000B2334" w:rsidRDefault="009F6FDF" w:rsidP="009F6FDF">
            <w:pPr>
              <w:pStyle w:val="LetterGrid"/>
            </w:pPr>
            <w:r w:rsidRPr="00A00603">
              <w:t>S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07C3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B6B5" w14:textId="77777777" w:rsidR="009F6FDF" w:rsidRPr="000B2334" w:rsidRDefault="009F6FDF" w:rsidP="009F6FDF">
            <w:pPr>
              <w:pStyle w:val="LetterGrid"/>
            </w:pPr>
            <w:r w:rsidRPr="00A00603">
              <w:t>H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02B0" w14:textId="77777777" w:rsidR="009F6FDF" w:rsidRPr="000B2334" w:rsidRDefault="009F6FDF" w:rsidP="009F6FDF">
            <w:pPr>
              <w:pStyle w:val="LetterGrid"/>
            </w:pPr>
            <w:r w:rsidRPr="00A00603">
              <w:t>T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F7FA" w14:textId="77777777" w:rsidR="009F6FDF" w:rsidRPr="000B2334" w:rsidRDefault="009F6FDF" w:rsidP="009F6FDF">
            <w:pPr>
              <w:pStyle w:val="LetterGrid"/>
            </w:pPr>
            <w:r w:rsidRPr="00A00603">
              <w:t>U</w:t>
            </w:r>
          </w:p>
        </w:tc>
      </w:tr>
      <w:tr w:rsidR="009F6FDF" w:rsidRPr="00444C36" w14:paraId="40EFC8A6" w14:textId="77777777" w:rsidTr="009F6FD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9"/>
          <w:jc w:val="center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08FF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01D8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81D3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6B00" w14:textId="77777777" w:rsidR="009F6FDF" w:rsidRPr="000B2334" w:rsidRDefault="009F6FDF" w:rsidP="009F6FDF">
            <w:pPr>
              <w:pStyle w:val="LetterGrid"/>
            </w:pPr>
            <w:r w:rsidRPr="00A00603">
              <w:t>L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8F7B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292B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1509" w14:textId="77777777" w:rsidR="009F6FDF" w:rsidRPr="000B2334" w:rsidRDefault="009F6FDF" w:rsidP="009F6FDF">
            <w:pPr>
              <w:pStyle w:val="LetterGrid"/>
            </w:pPr>
            <w:r w:rsidRPr="00A00603">
              <w:t>A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2DFDF" w14:textId="77777777" w:rsidR="009F6FDF" w:rsidRPr="000B2334" w:rsidRDefault="009F6FDF" w:rsidP="009F6FDF">
            <w:pPr>
              <w:pStyle w:val="LetterGrid"/>
            </w:pPr>
            <w:r w:rsidRPr="00A00603">
              <w:t>O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538A" w14:textId="77777777" w:rsidR="009F6FDF" w:rsidRPr="000B2334" w:rsidRDefault="009F6FDF" w:rsidP="009F6FDF">
            <w:pPr>
              <w:pStyle w:val="LetterGrid"/>
            </w:pPr>
            <w:r w:rsidRPr="00A00603">
              <w:t>C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B3C5" w14:textId="77777777" w:rsidR="009F6FDF" w:rsidRPr="000B2334" w:rsidRDefault="009F6FDF" w:rsidP="009F6FDF">
            <w:pPr>
              <w:pStyle w:val="LetterGrid"/>
            </w:pPr>
            <w:r w:rsidRPr="00A00603">
              <w:t>K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54FD9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3C61" w14:textId="77777777" w:rsidR="009F6FDF" w:rsidRPr="000B2334" w:rsidRDefault="009F6FDF" w:rsidP="009F6FDF">
            <w:pPr>
              <w:pStyle w:val="LetterGrid"/>
            </w:pPr>
            <w:r w:rsidRPr="00A00603">
              <w:t>Y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A3B83" w14:textId="77777777" w:rsidR="009F6FDF" w:rsidRPr="000B2334" w:rsidRDefault="009F6FDF" w:rsidP="009F6FDF">
            <w:pPr>
              <w:pStyle w:val="LetterGrid"/>
            </w:pPr>
            <w:r w:rsidRPr="00A00603">
              <w:t>E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A0E78" w14:textId="77777777" w:rsidR="009F6FDF" w:rsidRPr="000B2334" w:rsidRDefault="009F6FDF" w:rsidP="009F6FDF">
            <w:pPr>
              <w:pStyle w:val="LetterGrid"/>
            </w:pPr>
            <w:r w:rsidRPr="00A00603">
              <w:t>F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9F16D" w14:textId="77777777" w:rsidR="009F6FDF" w:rsidRPr="000B2334" w:rsidRDefault="009F6FDF" w:rsidP="009F6FDF">
            <w:pPr>
              <w:pStyle w:val="LetterGrid"/>
            </w:pPr>
            <w:r w:rsidRPr="00A00603">
              <w:t>N</w:t>
            </w:r>
          </w:p>
        </w:tc>
      </w:tr>
    </w:tbl>
    <w:p w14:paraId="49F17147" w14:textId="77777777" w:rsidR="00A24362" w:rsidRDefault="00A24362" w:rsidP="00985EF3">
      <w:pPr>
        <w:spacing w:line="240" w:lineRule="auto"/>
        <w:rPr>
          <w:szCs w:val="28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2337"/>
        <w:gridCol w:w="2338"/>
        <w:gridCol w:w="2337"/>
        <w:gridCol w:w="2338"/>
      </w:tblGrid>
      <w:tr w:rsidR="009F6FDF" w:rsidRPr="00A24362" w14:paraId="75272742" w14:textId="77777777" w:rsidTr="009F6FDF">
        <w:trPr>
          <w:trHeight w:val="1728"/>
        </w:trPr>
        <w:tc>
          <w:tcPr>
            <w:tcW w:w="2337" w:type="dxa"/>
          </w:tcPr>
          <w:p w14:paraId="4E939CFD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Guitar</w:t>
            </w:r>
          </w:p>
          <w:p w14:paraId="0FFA7AD8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Piano</w:t>
            </w:r>
          </w:p>
          <w:p w14:paraId="17475749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Melody</w:t>
            </w:r>
          </w:p>
          <w:p w14:paraId="26EC4272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Song</w:t>
            </w:r>
          </w:p>
          <w:p w14:paraId="50BDC85C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Trumpet</w:t>
            </w:r>
          </w:p>
        </w:tc>
        <w:tc>
          <w:tcPr>
            <w:tcW w:w="2338" w:type="dxa"/>
          </w:tcPr>
          <w:p w14:paraId="1BBC4D10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Bass</w:t>
            </w:r>
          </w:p>
          <w:p w14:paraId="21E517E9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Flute</w:t>
            </w:r>
          </w:p>
          <w:p w14:paraId="6CD308DA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Tuba</w:t>
            </w:r>
          </w:p>
          <w:p w14:paraId="770790C6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Harmony</w:t>
            </w:r>
          </w:p>
          <w:p w14:paraId="7849E640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Key</w:t>
            </w:r>
          </w:p>
        </w:tc>
        <w:tc>
          <w:tcPr>
            <w:tcW w:w="2337" w:type="dxa"/>
          </w:tcPr>
          <w:p w14:paraId="46131BDD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Note</w:t>
            </w:r>
          </w:p>
          <w:p w14:paraId="6620B570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Band</w:t>
            </w:r>
          </w:p>
          <w:p w14:paraId="0FDD86D2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Chord</w:t>
            </w:r>
          </w:p>
          <w:p w14:paraId="4089E6CD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Sharp</w:t>
            </w:r>
          </w:p>
          <w:p w14:paraId="05682F60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Flat</w:t>
            </w:r>
          </w:p>
        </w:tc>
        <w:tc>
          <w:tcPr>
            <w:tcW w:w="2338" w:type="dxa"/>
          </w:tcPr>
          <w:p w14:paraId="08EE34BE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Cello</w:t>
            </w:r>
          </w:p>
          <w:p w14:paraId="356A1FB6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Scale</w:t>
            </w:r>
          </w:p>
          <w:p w14:paraId="434F55EB" w14:textId="77777777" w:rsidR="009F6FDF" w:rsidRPr="00A00603" w:rsidRDefault="009F6FDF" w:rsidP="009F6FDF">
            <w:pPr>
              <w:spacing w:line="240" w:lineRule="auto"/>
              <w:rPr>
                <w:szCs w:val="28"/>
              </w:rPr>
            </w:pPr>
            <w:r w:rsidRPr="00A00603">
              <w:rPr>
                <w:szCs w:val="28"/>
              </w:rPr>
              <w:t>Drum</w:t>
            </w:r>
          </w:p>
          <w:p w14:paraId="559FF92D" w14:textId="77777777" w:rsidR="009F6FDF" w:rsidRPr="00A24362" w:rsidRDefault="009F6FDF" w:rsidP="009F6FDF">
            <w:r w:rsidRPr="00A00603">
              <w:rPr>
                <w:szCs w:val="28"/>
              </w:rPr>
              <w:t>Treble</w:t>
            </w:r>
          </w:p>
        </w:tc>
      </w:tr>
    </w:tbl>
    <w:p w14:paraId="7A1A0F1A" w14:textId="66BEC044" w:rsidR="006F3A2A" w:rsidRPr="000B2334" w:rsidRDefault="00D94047" w:rsidP="00A24362">
      <w:pPr>
        <w:spacing w:line="240" w:lineRule="auto"/>
        <w:rPr>
          <w:szCs w:val="28"/>
        </w:rPr>
      </w:pPr>
      <w:r>
        <w:rPr>
          <w:szCs w:val="28"/>
        </w:rPr>
        <w:t>*NOTE</w:t>
      </w:r>
      <w:proofErr w:type="gramStart"/>
      <w:r>
        <w:rPr>
          <w:szCs w:val="28"/>
        </w:rPr>
        <w:t>*:Enjoy</w:t>
      </w:r>
      <w:proofErr w:type="gramEnd"/>
      <w:r>
        <w:rPr>
          <w:szCs w:val="28"/>
        </w:rPr>
        <w:t xml:space="preserve"> the free word search puzzle : D </w:t>
      </w:r>
    </w:p>
    <w:sectPr w:rsidR="006F3A2A" w:rsidRPr="000B2334" w:rsidSect="002C76CF">
      <w:type w:val="continuous"/>
      <w:pgSz w:w="12240" w:h="15840" w:code="1"/>
      <w:pgMar w:top="1440" w:right="1440" w:bottom="864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D471" w14:textId="77777777" w:rsidR="00584DC6" w:rsidRDefault="00584DC6" w:rsidP="00575627">
      <w:pPr>
        <w:spacing w:line="240" w:lineRule="auto"/>
      </w:pPr>
      <w:r>
        <w:separator/>
      </w:r>
    </w:p>
  </w:endnote>
  <w:endnote w:type="continuationSeparator" w:id="0">
    <w:p w14:paraId="564B26ED" w14:textId="77777777" w:rsidR="00584DC6" w:rsidRDefault="00584DC6" w:rsidP="00575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096C6" w14:textId="77777777" w:rsidR="00584DC6" w:rsidRDefault="00584DC6" w:rsidP="00575627">
      <w:pPr>
        <w:spacing w:line="240" w:lineRule="auto"/>
      </w:pPr>
      <w:r>
        <w:separator/>
      </w:r>
    </w:p>
  </w:footnote>
  <w:footnote w:type="continuationSeparator" w:id="0">
    <w:p w14:paraId="0C44C551" w14:textId="77777777" w:rsidR="00584DC6" w:rsidRDefault="00584DC6" w:rsidP="00575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05C17"/>
    <w:multiLevelType w:val="hybridMultilevel"/>
    <w:tmpl w:val="39BE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47"/>
    <w:rsid w:val="00037A23"/>
    <w:rsid w:val="000513F3"/>
    <w:rsid w:val="000668CF"/>
    <w:rsid w:val="00081711"/>
    <w:rsid w:val="0009260E"/>
    <w:rsid w:val="000A0D11"/>
    <w:rsid w:val="000B2334"/>
    <w:rsid w:val="001234AF"/>
    <w:rsid w:val="00137734"/>
    <w:rsid w:val="00137F58"/>
    <w:rsid w:val="0014122F"/>
    <w:rsid w:val="0015515B"/>
    <w:rsid w:val="0016680F"/>
    <w:rsid w:val="00190AE7"/>
    <w:rsid w:val="001925D2"/>
    <w:rsid w:val="001C671C"/>
    <w:rsid w:val="001C6AA6"/>
    <w:rsid w:val="001E6C58"/>
    <w:rsid w:val="002238BD"/>
    <w:rsid w:val="00274047"/>
    <w:rsid w:val="00296ACF"/>
    <w:rsid w:val="002C76CF"/>
    <w:rsid w:val="00310485"/>
    <w:rsid w:val="00363F13"/>
    <w:rsid w:val="00381026"/>
    <w:rsid w:val="003D6096"/>
    <w:rsid w:val="003E6610"/>
    <w:rsid w:val="00404858"/>
    <w:rsid w:val="00423740"/>
    <w:rsid w:val="00444C36"/>
    <w:rsid w:val="00451E00"/>
    <w:rsid w:val="004E359E"/>
    <w:rsid w:val="0051405E"/>
    <w:rsid w:val="00520497"/>
    <w:rsid w:val="005456C1"/>
    <w:rsid w:val="0056687F"/>
    <w:rsid w:val="00575627"/>
    <w:rsid w:val="00580F45"/>
    <w:rsid w:val="00584DC6"/>
    <w:rsid w:val="005B39E7"/>
    <w:rsid w:val="005C7E42"/>
    <w:rsid w:val="00600D78"/>
    <w:rsid w:val="00614A00"/>
    <w:rsid w:val="00640CC4"/>
    <w:rsid w:val="00644C4E"/>
    <w:rsid w:val="00654EE9"/>
    <w:rsid w:val="0066305A"/>
    <w:rsid w:val="00667263"/>
    <w:rsid w:val="00695F57"/>
    <w:rsid w:val="0069606D"/>
    <w:rsid w:val="00697F7A"/>
    <w:rsid w:val="006B2D61"/>
    <w:rsid w:val="006C3C7C"/>
    <w:rsid w:val="006F3A2A"/>
    <w:rsid w:val="00711B7C"/>
    <w:rsid w:val="0073615D"/>
    <w:rsid w:val="007B369F"/>
    <w:rsid w:val="007D56C8"/>
    <w:rsid w:val="00826FC5"/>
    <w:rsid w:val="008825CA"/>
    <w:rsid w:val="00886493"/>
    <w:rsid w:val="008E4FA3"/>
    <w:rsid w:val="008F52F9"/>
    <w:rsid w:val="00915F22"/>
    <w:rsid w:val="0094678D"/>
    <w:rsid w:val="009602DF"/>
    <w:rsid w:val="00985EF3"/>
    <w:rsid w:val="0099189F"/>
    <w:rsid w:val="009B178B"/>
    <w:rsid w:val="009D52E2"/>
    <w:rsid w:val="009F6FDF"/>
    <w:rsid w:val="00A23559"/>
    <w:rsid w:val="00A24362"/>
    <w:rsid w:val="00A2709C"/>
    <w:rsid w:val="00A37170"/>
    <w:rsid w:val="00A544E7"/>
    <w:rsid w:val="00A71789"/>
    <w:rsid w:val="00A9546A"/>
    <w:rsid w:val="00AD2BD5"/>
    <w:rsid w:val="00B04661"/>
    <w:rsid w:val="00B125EB"/>
    <w:rsid w:val="00B451FD"/>
    <w:rsid w:val="00B45AC5"/>
    <w:rsid w:val="00B9011E"/>
    <w:rsid w:val="00B95D8E"/>
    <w:rsid w:val="00BE1E22"/>
    <w:rsid w:val="00C046A7"/>
    <w:rsid w:val="00C332A9"/>
    <w:rsid w:val="00C600AE"/>
    <w:rsid w:val="00CB2427"/>
    <w:rsid w:val="00D130E5"/>
    <w:rsid w:val="00D55B9D"/>
    <w:rsid w:val="00D91CF7"/>
    <w:rsid w:val="00D94047"/>
    <w:rsid w:val="00DA590D"/>
    <w:rsid w:val="00DC22BF"/>
    <w:rsid w:val="00DC7A18"/>
    <w:rsid w:val="00E11B4D"/>
    <w:rsid w:val="00E336D0"/>
    <w:rsid w:val="00E60DF3"/>
    <w:rsid w:val="00E82163"/>
    <w:rsid w:val="00E83ACD"/>
    <w:rsid w:val="00E86631"/>
    <w:rsid w:val="00EE2D97"/>
    <w:rsid w:val="00F14B92"/>
    <w:rsid w:val="00F45ED9"/>
    <w:rsid w:val="00F67983"/>
    <w:rsid w:val="00F67F4C"/>
    <w:rsid w:val="00FB7269"/>
    <w:rsid w:val="00FE0BE6"/>
    <w:rsid w:val="0C57112A"/>
    <w:rsid w:val="1C908B2C"/>
    <w:rsid w:val="27D0F1D2"/>
    <w:rsid w:val="63161535"/>
    <w:rsid w:val="638E6C0D"/>
    <w:rsid w:val="64C9E1E5"/>
    <w:rsid w:val="75B3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1C6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362"/>
    <w:pPr>
      <w:spacing w:after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362"/>
    <w:pPr>
      <w:spacing w:line="240" w:lineRule="auto"/>
    </w:pPr>
    <w:rPr>
      <w:rFonts w:asciiTheme="majorHAnsi" w:eastAsia="Times New Roman" w:hAnsiTheme="majorHAnsi" w:cs="Calibri"/>
      <w:b/>
      <w:color w:val="00000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24362"/>
    <w:rPr>
      <w:rFonts w:asciiTheme="majorHAnsi" w:eastAsia="Times New Roman" w:hAnsiTheme="majorHAnsi" w:cs="Calibri"/>
      <w:b/>
      <w:color w:val="000000"/>
      <w:sz w:val="40"/>
      <w:szCs w:val="40"/>
    </w:rPr>
  </w:style>
  <w:style w:type="table" w:styleId="TableGrid">
    <w:name w:val="Table Grid"/>
    <w:basedOn w:val="TableNormal"/>
    <w:uiPriority w:val="39"/>
    <w:rsid w:val="00444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444C3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LetterGrid">
    <w:name w:val="Letter Grid"/>
    <w:basedOn w:val="Normal"/>
    <w:qFormat/>
    <w:rsid w:val="00E336D0"/>
    <w:pPr>
      <w:spacing w:line="240" w:lineRule="auto"/>
      <w:ind w:left="-144" w:right="-144"/>
      <w:jc w:val="center"/>
    </w:pPr>
    <w:rPr>
      <w:sz w:val="44"/>
      <w:szCs w:val="48"/>
    </w:rPr>
  </w:style>
  <w:style w:type="character" w:styleId="PlaceholderText">
    <w:name w:val="Placeholder Text"/>
    <w:basedOn w:val="DefaultParagraphFont"/>
    <w:uiPriority w:val="99"/>
    <w:semiHidden/>
    <w:rsid w:val="0008171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756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627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5756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62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ey\AppData\Roaming\Microsoft\Templates\Music%20word%20find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D715AA4E114D1195DC43B1E7B59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75D1-729D-4A27-9BCB-E2E633A1C4E1}"/>
      </w:docPartPr>
      <w:docPartBody>
        <w:p w:rsidR="00000000" w:rsidRDefault="00000000">
          <w:pPr>
            <w:pStyle w:val="C2D715AA4E114D1195DC43B1E7B59DAC"/>
          </w:pPr>
          <w:r w:rsidRPr="00081711">
            <w:t>Can you find all the words hidden in this puzzle?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CC"/>
    <w:rsid w:val="0021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D715AA4E114D1195DC43B1E7B59DAC">
    <w:name w:val="C2D715AA4E114D1195DC43B1E7B59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3597ffe504ac265edad30776f92abe7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c1fbb79cae71899274aec0ef068c36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5DAAC9-8349-4F9B-8CA9-A31F54606F1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86722FE-4FB7-4760-9BC4-A3600DF76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4013B-8EB8-486B-AEE9-32DFE3616C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Music word finder.dotx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2022-12-13T14:43:00Z</dcterms:created>
  <dcterms:modified xsi:type="dcterms:W3CDTF">2022-12-13T14:56:00Z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